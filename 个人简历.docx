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570816" behindDoc="1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-165735</wp:posOffset>
                </wp:positionV>
                <wp:extent cx="2482850" cy="109029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364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7"/>
                              <w:gridCol w:w="256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exact"/>
                              </w:trPr>
                              <w:tc>
                                <w:tcPr>
                                  <w:tcW w:w="107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  话：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18158511383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exact"/>
                              </w:trPr>
                              <w:tc>
                                <w:tcPr>
                                  <w:tcW w:w="107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微  信：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qqh19950115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exact"/>
                              </w:trPr>
                              <w:tc>
                                <w:tcPr>
                                  <w:tcW w:w="107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Q   Q：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1428291543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exact"/>
                              </w:trPr>
                              <w:tc>
                                <w:tcPr>
                                  <w:tcW w:w="107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  箱：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2"/>
                                      <w:szCs w:val="22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fs17826826144@163.com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25pt;margin-top:-13.05pt;height:85.85pt;width:195.5pt;z-index:-469745664;mso-width-relative:page;mso-height-relative:page;" filled="f" stroked="f" coordsize="21600,21600" o:gfxdata="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e&#10;jq1l2QAAAAsBAAAPAAAAAAAAAAEAIAAAACIAAABkcnMvZG93bnJldi54bWxQSwECFAAUAAAACACH&#10;TuJA1zOg7yMCAAAX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2.5mm,1.27mm,0mm,1.27mm">
                  <w:txbxContent>
                    <w:tbl>
                      <w:tblPr>
                        <w:tblStyle w:val="3"/>
                        <w:tblW w:w="364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77"/>
                        <w:gridCol w:w="256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exact"/>
                        </w:trPr>
                        <w:tc>
                          <w:tcPr>
                            <w:tcW w:w="107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话：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default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18158511383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exact"/>
                        </w:trPr>
                        <w:tc>
                          <w:tcPr>
                            <w:tcW w:w="107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  信：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default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qqh19950115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exact"/>
                        </w:trPr>
                        <w:tc>
                          <w:tcPr>
                            <w:tcW w:w="107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   Q：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default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1428291543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exact"/>
                        </w:trPr>
                        <w:tc>
                          <w:tcPr>
                            <w:tcW w:w="107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箱：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fs17826826144@163.com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855345" cy="1051560"/>
            <wp:effectExtent l="0" t="0" r="1905" b="15240"/>
            <wp:docPr id="24" name="图片 24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xjpic"/>
                    <pic:cNvPicPr>
                      <a:picLocks noChangeAspect="1"/>
                    </pic:cNvPicPr>
                  </pic:nvPicPr>
                  <pic:blipFill>
                    <a:blip r:embed="rId4"/>
                    <a:srcRect l="1549" t="8235" b="59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105156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5892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1219200</wp:posOffset>
                </wp:positionV>
                <wp:extent cx="7000240" cy="1526540"/>
                <wp:effectExtent l="48895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526540"/>
                          <a:chOff x="2619" y="3988"/>
                          <a:chExt cx="11024" cy="2404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619" y="4135"/>
                            <a:ext cx="10732" cy="2075"/>
                            <a:chOff x="2619" y="4135"/>
                            <a:chExt cx="10732" cy="2075"/>
                          </a:xfrm>
                        </wpg:grpSpPr>
                        <wps:wsp>
                          <wps:cNvPr id="4" name="剪去对角的矩形 4"/>
                          <wps:cNvSpPr/>
                          <wps:spPr>
                            <a:xfrm>
                              <a:off x="2619" y="4135"/>
                              <a:ext cx="2203" cy="504"/>
                            </a:xfrm>
                            <a:prstGeom prst="snip2DiagRect">
                              <a:avLst>
                                <a:gd name="adj1" fmla="val 0"/>
                                <a:gd name="adj2" fmla="val 42919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5043" y="4672"/>
                              <a:ext cx="830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2835" y="4770"/>
                              <a:ext cx="0" cy="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文本框 13"/>
                        <wps:cNvSpPr txBox="1"/>
                        <wps:spPr>
                          <a:xfrm>
                            <a:off x="3267" y="4774"/>
                            <a:ext cx="10377" cy="1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3"/>
                                <w:tblW w:w="10043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347"/>
                                <w:gridCol w:w="3347"/>
                                <w:gridCol w:w="3349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72" w:hRule="atLeast"/>
                                </w:trPr>
                                <w:tc>
                                  <w:tcPr>
                                    <w:tcW w:w="3347" w:type="dxa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default"/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/>
                                        <w:bCs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2011-2014</w:t>
                                    </w:r>
                                  </w:p>
                                </w:tc>
                                <w:tc>
                                  <w:tcPr>
                                    <w:tcW w:w="3347" w:type="dxa"/>
                                    <w:vAlign w:val="top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/>
                                        <w:bCs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中国计量大学现代科技学院</w:t>
                                    </w:r>
                                  </w:p>
                                </w:tc>
                                <w:tc>
                                  <w:tcPr>
                                    <w:tcW w:w="3349" w:type="dxa"/>
                                    <w:vAlign w:val="top"/>
                                  </w:tcPr>
                                  <w:p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黑体" w:hAnsi="黑体" w:eastAsia="黑体" w:cs="黑体"/>
                                        <w:b/>
                                        <w:bCs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测控技术与仪器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3" w:hRule="atLeast"/>
                                </w:trPr>
                                <w:tc>
                                  <w:tcPr>
                                    <w:tcW w:w="10043" w:type="dxa"/>
                                    <w:gridSpan w:val="3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kern w:val="2"/>
                                        <w:sz w:val="22"/>
                                        <w:szCs w:val="22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kern w:val="2"/>
                                        <w:sz w:val="22"/>
                                        <w:szCs w:val="22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主要课程：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3" w:hRule="atLeast"/>
                                </w:trPr>
                                <w:tc>
                                  <w:tcPr>
                                    <w:tcW w:w="10043" w:type="dxa"/>
                                    <w:gridSpan w:val="3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ascii="新宋体" w:hAnsi="新宋体" w:eastAsia="宋体" w:cs="新宋体"/>
                                        <w:color w:val="404040" w:themeColor="text1" w:themeTint="BF"/>
                                        <w:kern w:val="2"/>
                                        <w:sz w:val="22"/>
                                        <w:szCs w:val="22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instrText xml:space="preserve"> HYPERLINK "https://e-learning.cjlu.edu.cn/webapps/login?action=guest_login&amp;new_loc=/webapps/blackboard/execute/launcher?type=Course&amp;id=2540"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C程序设计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"https://e-learning.cjlu.edu.cn/webapps/login?action=guest_login&amp;new_loc=/webapps/blackboard/execute/launcher?type=Course&amp;id=2726"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大学物理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instrText xml:space="preserve"> HYPERLINK "https://e-learning.cjlu.edu.cn/webapps/login?action=guest_login&amp;new_loc=/webapps/blackboard/execute/launcher?type=Course&amp;id=3619"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电路与电子技术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"https://e-learning.cjlu.edu.cn/webapps/login?action=guest_login&amp;new_loc=/webapps/blackboard/execute/launcher?type=Course&amp;id=4574"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工程力学B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"https://e-learning.cjlu.edu.cn/webapps/login?action=guest_login&amp;new_loc=/webapps/blackboard/execute/launcher?type=Course&amp;id=4582"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仪器分析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"https://e-learning.cjlu.edu.cn/webapps/login?action=guest_login&amp;new_loc=/webapps/blackboard/execute/launcher?type=Course&amp;id=6767"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传感器技术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"https://e-learning.cjlu.edu.cn/webapps/login?action=guest_login&amp;new_loc=/webapps/blackboard/execute/launcher?type=Course&amp;id=7367"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机械CAD技术基础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"https://e-learning.cjlu.edu.cn/webapps/login?action=guest_login&amp;new_loc=/webapps/blackboard/execute/launcher?type=Course&amp;id=4566"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机械设计基础A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"https://e-learning.cjlu.edu.cn/webapps/login?action=guest_login&amp;new_loc=/webapps/blackboard/execute/launcher?type=Course&amp;id=4578"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误差理论与数据处理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instrText xml:space="preserve"> HYPERLINK "https://e-learning.cjlu.edu.cn/webapps/login?action=guest_login&amp;new_loc=/webapps/blackboard/execute/launcher?type=Course&amp;id=4580"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t>工程应用数学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single"/>
                                        <w:lang w:eastAsia="zh-CN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instrText xml:space="preserve"> HYPERLINK "https://e-learning.cjlu.edu.cn/webapps/login?action=guest_login&amp;new_loc=/webapps/blackboard/execute/launcher?type=Course&amp;id=7386" \t "https://e-learning.cjlu.edu.cn/webapps/bb-silkIII-bb_bb60/homepage/show/_blank" </w:instrTex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单片机原理及其应用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i w:val="0"/>
                                        <w:caps w:val="0"/>
                                        <w:color w:val="828282"/>
                                        <w:spacing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</w:tbl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92" y="3988"/>
                            <a:ext cx="1658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96pt;height:120.2pt;width:551.2pt;z-index:33589248;mso-width-relative:page;mso-height-relative:page;" coordorigin="2619,3988" coordsize="11024,2404" o:gfxdata="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okJJF9wAAAAMAQAADwAAAAAAAAABACAAAAAiAAAAZHJzL2Rvd25y&#10;ZXYueG1sUEsBAhQAFAAAAAgAh07iQL7ap47fBAAAphEAAA4AAAAAAAAAAQAgAAAAKwEAAGRycy9l&#10;Mm9Eb2MueG1sUEsFBgAAAAAGAAYAWQEAAHwIAAAAAA==&#10;">
                <o:lock v:ext="edit" aspectratio="f"/>
                <v:group id="_x0000_s1026" o:spid="_x0000_s1026" o:spt="203" style="position:absolute;left:2619;top:4135;height:2075;width:10732;" coordorigin="2619,4135" coordsize="10732,207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2619;top:4135;height:504;width:2203;v-text-anchor:middle;" fillcolor="#F2F2F2 [3052]" filled="t" stroked="t" coordsize="2203,504" o:gfxdata="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k4c+8AAAA&#10;2gAAAA8AAAAAAAAAAQAgAAAAIgAAAGRycy9kb3ducmV2LnhtbFBLAQIUABQAAAAIAIdO4kAzLwWe&#10;OwAAADkAAAAQAAAAAAAAAAEAIAAAAAsBAABkcnMvc2hhcGV4bWwueG1sUEsFBgAAAAAGAAYAWwEA&#10;ALUDAAAAAA==&#10;" path="m0,0l1986,0,2203,216,2203,504,2203,504,216,504,0,287,0,0xe">
                    <v:path o:connectlocs="2203,252;1101,504;0,252;1101,0" o:connectangles="0,82,164,247"/>
                    <v:fill on="t" focussize="0,0"/>
                    <v:stroke weight="1pt" color="#404040 [2429]" joinstyle="round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  <v:line id="_x0000_s1026" o:spid="_x0000_s1026" o:spt="20" style="position:absolute;left:5043;top:4672;height:0;width:8308;" filled="f" stroked="t" coordsize="21600,21600" o:gfxdata="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Io7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  <v:line id="_x0000_s1026" o:spid="_x0000_s1026" o:spt="20" style="position:absolute;left:2835;top:4770;height:1440;width:0;" filled="f" stroked="t" coordsize="21600,21600" o:gfxdata="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Nau+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267;top:4774;height:1619;width:10377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10043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347"/>
                          <w:gridCol w:w="3347"/>
                          <w:gridCol w:w="3349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72" w:hRule="atLeast"/>
                          </w:trPr>
                          <w:tc>
                            <w:tcPr>
                              <w:tcW w:w="3347" w:type="dxa"/>
                              <w:vAlign w:val="top"/>
                            </w:tcPr>
                            <w:p>
                              <w:pPr>
                                <w:rPr>
                                  <w:rFonts w:hint="default"/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2011-2014</w:t>
                              </w:r>
                            </w:p>
                          </w:tc>
                          <w:tc>
                            <w:tcPr>
                              <w:tcW w:w="3347" w:type="dxa"/>
                              <w:vAlign w:val="top"/>
                            </w:tcPr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中国计量大学现代科技学院</w:t>
                              </w:r>
                            </w:p>
                          </w:tc>
                          <w:tc>
                            <w:tcPr>
                              <w:tcW w:w="3349" w:type="dxa"/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测控技术与仪器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3" w:hRule="atLeast"/>
                          </w:trPr>
                          <w:tc>
                            <w:tcPr>
                              <w:tcW w:w="10043" w:type="dxa"/>
                              <w:gridSpan w:val="3"/>
                              <w:vAlign w:val="top"/>
                            </w:tcPr>
                            <w:p>
                              <w:pPr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kern w:val="2"/>
                                  <w:sz w:val="22"/>
                                  <w:szCs w:val="22"/>
                                  <w:vertAlign w:val="baseline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kern w:val="2"/>
                                  <w:sz w:val="22"/>
                                  <w:szCs w:val="22"/>
                                  <w:vertAlign w:val="baseline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主要课程：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3" w:hRule="atLeast"/>
                          </w:trPr>
                          <w:tc>
                            <w:tcPr>
                              <w:tcW w:w="10043" w:type="dxa"/>
                              <w:gridSpan w:val="3"/>
                              <w:vAlign w:val="top"/>
                            </w:tcPr>
                            <w:p>
                              <w:pPr>
                                <w:rPr>
                                  <w:rFonts w:hint="eastAsia" w:ascii="新宋体" w:hAnsi="新宋体" w:eastAsia="宋体" w:cs="新宋体"/>
                                  <w:color w:val="404040" w:themeColor="text1" w:themeTint="BF"/>
                                  <w:kern w:val="2"/>
                                  <w:sz w:val="22"/>
                                  <w:szCs w:val="22"/>
                                  <w:vertAlign w:val="baseline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instrText xml:space="preserve"> HYPERLINK "https://e-learning.cjlu.edu.cn/webapps/login?action=guest_login&amp;new_loc=/webapps/blackboard/execute/launcher?type=Course&amp;id=2540"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t>C程序设计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"https://e-learning.cjlu.edu.cn/webapps/login?action=guest_login&amp;new_loc=/webapps/blackboard/execute/launcher?type=Course&amp;id=2726"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大学物理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instrText xml:space="preserve"> HYPERLINK "https://e-learning.cjlu.edu.cn/webapps/login?action=guest_login&amp;new_loc=/webapps/blackboard/execute/launcher?type=Course&amp;id=3619"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t>电路与电子技术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"https://e-learning.cjlu.edu.cn/webapps/login?action=guest_login&amp;new_loc=/webapps/blackboard/execute/launcher?type=Course&amp;id=4574"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工程力学B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"https://e-learning.cjlu.edu.cn/webapps/login?action=guest_login&amp;new_loc=/webapps/blackboard/execute/launcher?type=Course&amp;id=4582"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仪器分析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"https://e-learning.cjlu.edu.cn/webapps/login?action=guest_login&amp;new_loc=/webapps/blackboard/execute/launcher?type=Course&amp;id=6767"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传感器技术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"https://e-learning.cjlu.edu.cn/webapps/login?action=guest_login&amp;new_loc=/webapps/blackboard/execute/launcher?type=Course&amp;id=7367"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机械CAD技术基础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"https://e-learning.cjlu.edu.cn/webapps/login?action=guest_login&amp;new_loc=/webapps/blackboard/execute/launcher?type=Course&amp;id=4566"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机械设计基础A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"https://e-learning.cjlu.edu.cn/webapps/login?action=guest_login&amp;new_loc=/webapps/blackboard/execute/launcher?type=Course&amp;id=4578"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误差理论与数据处理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instrText xml:space="preserve"> HYPERLINK "https://e-learning.cjlu.edu.cn/webapps/login?action=guest_login&amp;new_loc=/webapps/blackboard/execute/launcher?type=Course&amp;id=4580"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t>工程应用数学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single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instrText xml:space="preserve"> HYPERLINK "https://e-learning.cjlu.edu.cn/webapps/login?action=guest_login&amp;new_loc=/webapps/blackboard/execute/launcher?type=Course&amp;id=7386" \t "https://e-learning.cjlu.edu.cn/webapps/bb-silkIII-bb_bb60/homepage/show/_blank" </w:instrTex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t>单片机原理及其应用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aps w:val="0"/>
                                  <w:color w:val="828282"/>
                                  <w:spacing w:val="0"/>
                                  <w:sz w:val="18"/>
                                  <w:szCs w:val="18"/>
                                  <w:u w:val="none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/>
                      <w:p/>
                    </w:txbxContent>
                  </v:textbox>
                </v:shape>
                <v:rect id="_x0000_s1026" o:spid="_x0000_s1026" o:spt="1" style="position:absolute;left:2892;top:3988;height:690;width:1658;v-text-anchor:middle;" filled="f" stroked="f" coordsize="21600,21600" o:gfxdata="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fpRW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5790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8048625</wp:posOffset>
                </wp:positionV>
                <wp:extent cx="7400290" cy="1269365"/>
                <wp:effectExtent l="48895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290" cy="1269365"/>
                          <a:chOff x="2619" y="14698"/>
                          <a:chExt cx="11654" cy="1999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3267" y="15493"/>
                            <a:ext cx="11006" cy="12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3"/>
                                <w:tblW w:w="10043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0043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96" w:hRule="atLeast"/>
                                </w:trPr>
                                <w:tc>
                                  <w:tcPr>
                                    <w:tcW w:w="10043" w:type="dxa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ascii="黑体" w:hAnsi="黑体" w:eastAsia="黑体" w:cs="黑体"/>
                                        <w:color w:val="262626" w:themeColor="text1" w:themeTint="D9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具有开拓的视野及合作意识；思维开放，理解接受新鲜事物能力较强；心态好，自信，自律性强；具有良好的语言沟通能力和有一定的文字功底，亲和力好，懂服从。具有较强的沟通协调能力、学习适应能力。</w:t>
                                    </w:r>
                                  </w:p>
                                </w:tc>
                              </w:tr>
                            </w:tbl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2619" y="14698"/>
                            <a:ext cx="10732" cy="1831"/>
                            <a:chOff x="2619" y="14698"/>
                            <a:chExt cx="10732" cy="1831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2619" y="14845"/>
                              <a:ext cx="10732" cy="1685"/>
                              <a:chOff x="2619" y="4135"/>
                              <a:chExt cx="10732" cy="1685"/>
                            </a:xfrm>
                          </wpg:grpSpPr>
                          <wps:wsp>
                            <wps:cNvPr id="18" name="剪去对角的矩形 4"/>
                            <wps:cNvSpPr/>
                            <wps:spPr>
                              <a:xfrm>
                                <a:off x="2619" y="4135"/>
                                <a:ext cx="2203" cy="504"/>
                              </a:xfrm>
                              <a:prstGeom prst="snip2DiagRect">
                                <a:avLst>
                                  <a:gd name="adj1" fmla="val 0"/>
                                  <a:gd name="adj2" fmla="val 42919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直接连接符 49"/>
                            <wps:cNvCnPr/>
                            <wps:spPr>
                              <a:xfrm>
                                <a:off x="5043" y="4672"/>
                                <a:ext cx="83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6"/>
                            <wps:cNvCnPr/>
                            <wps:spPr>
                              <a:xfrm>
                                <a:off x="2835" y="4800"/>
                                <a:ext cx="0" cy="1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矩形 47"/>
                          <wps:cNvSpPr/>
                          <wps:spPr>
                            <a:xfrm>
                              <a:off x="2682" y="14698"/>
                              <a:ext cx="207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新宋体" w:hAnsi="新宋体" w:eastAsia="新宋体" w:cs="新宋体"/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新宋体" w:hAnsi="新宋体" w:eastAsia="新宋体" w:cs="新宋体"/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633.75pt;height:99.95pt;width:582.7pt;z-index:33579008;mso-width-relative:page;mso-height-relative:page;" coordorigin="2619,14698" coordsize="11654,1999" o:gfxdata="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p2WpGN4AAAAPAQAADwAAAAAAAAABACAAAAAi&#10;AAAAZHJzL2Rvd25yZXYueG1sUEsBAhQAFAAAAAgAh07iQNWy1SAiBQAA6xIAAA4AAAAAAAAAAQAg&#10;AAAALQEAAGRycy9lMm9Eb2MueG1sUEsFBgAAAAAGAAYAWQEAAMEIAAAAAA==&#10;">
                <o:lock v:ext="edit" aspectratio="f"/>
                <v:shape id="_x0000_s1026" o:spid="_x0000_s1026" o:spt="202" type="#_x0000_t202" style="position:absolute;left:3267;top:15493;height:1204;width:1100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10043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0043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96" w:hRule="atLeast"/>
                          </w:trPr>
                          <w:tc>
                            <w:tcPr>
                              <w:tcW w:w="10043" w:type="dxa"/>
                              <w:vAlign w:val="top"/>
                            </w:tcPr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color w:val="262626" w:themeColor="text1" w:themeTint="D9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具有开拓的视野及合作意识；思维开放，理解接受新鲜事物能力较强；心态好，自信，自律性强；具有良好的语言沟通能力和有一定的文字功底，亲和力好，懂服从。具有较强的沟通协调能力、学习适应能力。</w:t>
                              </w:r>
                            </w:p>
                          </w:tc>
                        </w:tr>
                      </w:tbl>
                      <w:p/>
                      <w:p/>
                    </w:txbxContent>
                  </v:textbox>
                </v:shape>
                <v:group id="_x0000_s1026" o:spid="_x0000_s1026" o:spt="203" style="position:absolute;left:2619;top:14698;height:1831;width:10732;" coordorigin="2619,14698" coordsize="10732,183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619;top:14845;height:1685;width:10732;" coordorigin="2619,4135" coordsize="10732,168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剪去对角的矩形 4" o:spid="_x0000_s1026" style="position:absolute;left:2619;top:4135;height:504;width:2203;v-text-anchor:middle;" fillcolor="#F2F2F2 [3052]" filled="t" stroked="t" coordsize="2203,504" o:gfxdata="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5r3jvQAA&#10;ANsAAAAPAAAAAAAAAAEAIAAAACIAAABkcnMvZG93bnJldi54bWxQSwECFAAUAAAACACHTuJAMy8F&#10;njsAAAA5AAAAEAAAAAAAAAABACAAAAAMAQAAZHJzL3NoYXBleG1sLnhtbFBLBQYAAAAABgAGAFsB&#10;AAC2AwAAAAA=&#10;" path="m0,0l1986,0,2203,216,2203,504,2203,504,216,504,0,287,0,0xe">
                      <v:path o:connectlocs="2203,252;1101,504;0,252;1101,0" o:connectangles="0,82,164,247"/>
                      <v:fill on="t" focussize="0,0"/>
                      <v:stroke weight="1pt" color="#404040 [2429]" joinstyle="round"/>
                      <v:imagedata o:title=""/>
                      <o:lock v:ext="edit" aspectratio="f"/>
                      <v:shadow on="t" color="#000000" opacity="26214f" offset="0pt,3pt" origin="0f,-32768f" matrix="65536f,0f,0f,65536f"/>
                    </v:shape>
                    <v:line id="直接连接符 49" o:spid="_x0000_s1026" o:spt="20" style="position:absolute;left:5043;top:4672;height:0;width:8308;" filled="f" stroked="t" coordsize="21600,21600" o:gfxdata="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MQfx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404040 [2429]" joinstyle="round"/>
                      <v:imagedata o:title=""/>
                      <o:lock v:ext="edit" aspectratio="f"/>
                    </v:line>
                    <v:line id="直接连接符 6" o:spid="_x0000_s1026" o:spt="20" style="position:absolute;left:2835;top:4800;height:1020;width:0;" filled="f" stroked="t" coordsize="21600,21600" o:gfxdata="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VnZNG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pt" color="#404040 [2429]" joinstyle="round"/>
                      <v:imagedata o:title=""/>
                      <o:lock v:ext="edit" aspectratio="f"/>
                    </v:line>
                  </v:group>
                  <v:rect id="_x0000_s1026" o:spid="_x0000_s1026" o:spt="1" style="position:absolute;left:2682;top:14698;height:690;width:2079;v-text-anchor:middle;" filled="f" stroked="f" coordsize="21600,21600" o:gfxdata="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Df56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1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新宋体" w:hAnsi="新宋体" w:eastAsia="新宋体" w:cs="新宋体"/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新宋体" w:hAnsi="新宋体" w:eastAsia="新宋体" w:cs="新宋体"/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357286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6669405</wp:posOffset>
                </wp:positionV>
                <wp:extent cx="6988810" cy="13227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840" y="8219440"/>
                          <a:ext cx="698881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0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88" w:hRule="atLeast"/>
                              </w:trPr>
                              <w:tc>
                                <w:tcPr>
                                  <w:tcW w:w="10080" w:type="dxa"/>
                                  <w:vAlign w:val="center"/>
                                </w:tcPr>
                                <w:p>
                                  <w:pPr>
                                    <w:ind w:left="1546" w:hanging="1546" w:hangingChars="700"/>
                                    <w:jc w:val="both"/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软件能力：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office等办公软件，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</w:rPr>
                                    <w:t>熟练使用原生javaScript和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vue，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了解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</w:rPr>
                                    <w:t>ps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ai，pxcook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</w:rPr>
                                    <w:t>各种制图软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14141"/>
                                      <w:sz w:val="24"/>
                                      <w:szCs w:val="24"/>
                                      <w:lang w:eastAsia="zh-CN"/>
                                    </w:rPr>
                                    <w:t>件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99" w:hRule="atLeast"/>
                              </w:trPr>
                              <w:tc>
                                <w:tcPr>
                                  <w:tcW w:w="10080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团队能力：</w:t>
                                  </w: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具有丰富团队经验合作和项目开发与协调经验。 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6pt;margin-top:525.15pt;height:104.15pt;width:550.3pt;z-index:33572864;mso-width-relative:page;mso-height-relative:page;" filled="f" stroked="f" coordsize="21600,21600" o:gfxdata="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c7rA3QAAAA4BAAAPAAAAAAAAAAEAIAAAACIAAABkcnMvZG93bnJldi54bWxQSwEC&#10;FAAUAAAACACHTuJAIOjAFS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0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88" w:hRule="atLeast"/>
                        </w:trPr>
                        <w:tc>
                          <w:tcPr>
                            <w:tcW w:w="10080" w:type="dxa"/>
                            <w:vAlign w:val="center"/>
                          </w:tcPr>
                          <w:p>
                            <w:pPr>
                              <w:ind w:left="1546" w:hanging="1546" w:hangingChars="70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软件能力：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office等办公软件，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</w:rPr>
                              <w:t>熟练使用原生javaScript和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vue，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ai，pxcook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</w:rPr>
                              <w:t>各种制图软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件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99" w:hRule="atLeast"/>
                        </w:trPr>
                        <w:tc>
                          <w:tcPr>
                            <w:tcW w:w="10080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团队能力：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具有丰富团队经验合作和项目开发与协调经验。 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5790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6174105</wp:posOffset>
                </wp:positionV>
                <wp:extent cx="6814820" cy="1621155"/>
                <wp:effectExtent l="48895" t="0" r="13335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1621155"/>
                          <a:chOff x="2619" y="11731"/>
                          <a:chExt cx="10732" cy="2553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2619" y="11890"/>
                            <a:ext cx="10732" cy="2394"/>
                            <a:chOff x="2619" y="4135"/>
                            <a:chExt cx="10732" cy="2394"/>
                          </a:xfrm>
                        </wpg:grpSpPr>
                        <wps:wsp>
                          <wps:cNvPr id="14" name="剪去对角的矩形 4"/>
                          <wps:cNvSpPr/>
                          <wps:spPr>
                            <a:xfrm>
                              <a:off x="2619" y="4135"/>
                              <a:ext cx="2203" cy="504"/>
                            </a:xfrm>
                            <a:prstGeom prst="snip2DiagRect">
                              <a:avLst>
                                <a:gd name="adj1" fmla="val 0"/>
                                <a:gd name="adj2" fmla="val 42919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49"/>
                          <wps:cNvCnPr/>
                          <wps:spPr>
                            <a:xfrm>
                              <a:off x="5043" y="4672"/>
                              <a:ext cx="830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6"/>
                          <wps:cNvCnPr/>
                          <wps:spPr>
                            <a:xfrm>
                              <a:off x="2835" y="4770"/>
                              <a:ext cx="0" cy="175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矩形 46"/>
                        <wps:cNvSpPr/>
                        <wps:spPr>
                          <a:xfrm>
                            <a:off x="2682" y="11731"/>
                            <a:ext cx="207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486.15pt;height:127.65pt;width:536.6pt;z-index:33579008;mso-width-relative:page;mso-height-relative:page;" coordorigin="2619,11731" coordsize="10732,2553" o:gfxdata="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BSUj4+&#10;3gAAAA0BAAAPAAAAAAAAAAEAIAAAACIAAABkcnMvZG93bnJldi54bWxQSwECFAAUAAAACACHTuJA&#10;y1vef44EAAAjDwAADgAAAAAAAAABACAAAAAtAQAAZHJzL2Uyb0RvYy54bWxQSwUGAAAAAAYABgBZ&#10;AQAALQgAAAAA&#10;">
                <o:lock v:ext="edit" aspectratio="f"/>
                <v:group id="_x0000_s1026" o:spid="_x0000_s1026" o:spt="203" style="position:absolute;left:2619;top:11890;height:2394;width:10732;" coordorigin="2619,4135" coordsize="10732,239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剪去对角的矩形 4" o:spid="_x0000_s1026" style="position:absolute;left:2619;top:4135;height:504;width:2203;v-text-anchor:middle;" fillcolor="#F2F2F2 [3052]" filled="t" stroked="t" coordsize="2203,504" o:gfxdata="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q7fmugAAANsA&#10;AAAPAAAAAAAAAAEAIAAAACIAAABkcnMvZG93bnJldi54bWxQSwECFAAUAAAACACHTuJAMy8FnjsA&#10;AAA5AAAAEAAAAAAAAAABACAAAAAJAQAAZHJzL3NoYXBleG1sLnhtbFBLBQYAAAAABgAGAFsBAACz&#10;AwAAAAA=&#10;" path="m0,0l1986,0,2203,216,2203,504,2203,504,216,504,0,287,0,0xe">
                    <v:path o:connectlocs="2203,252;1101,504;0,252;1101,0" o:connectangles="0,82,164,247"/>
                    <v:fill on="t" focussize="0,0"/>
                    <v:stroke weight="1pt" color="#404040 [2429]" joinstyle="round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  <v:line id="直接连接符 49" o:spid="_x0000_s1026" o:spt="20" style="position:absolute;left:5043;top:4672;height:0;width:8308;" filled="f" stroked="t" coordsize="21600,21600" o:gfxdata="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3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  <v:line id="直接连接符 6" o:spid="_x0000_s1026" o:spt="20" style="position:absolute;left:2835;top:4770;height:1759;width:0;" filled="f" stroked="t" coordsize="21600,21600" o:gfxdata="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66Tg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2682;top:11731;height:690;width:2079;v-text-anchor:middle;" filled="f" stroked="f" coordsize="21600,21600" o:gfxdata="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BW+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1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5800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2865120</wp:posOffset>
                </wp:positionV>
                <wp:extent cx="7400290" cy="3168650"/>
                <wp:effectExtent l="48895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290" cy="3168650"/>
                          <a:chOff x="2619" y="6640"/>
                          <a:chExt cx="11654" cy="499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619" y="6805"/>
                            <a:ext cx="10732" cy="4660"/>
                            <a:chOff x="2619" y="4135"/>
                            <a:chExt cx="10732" cy="4660"/>
                          </a:xfrm>
                        </wpg:grpSpPr>
                        <wps:wsp>
                          <wps:cNvPr id="9" name="剪去对角的矩形 4"/>
                          <wps:cNvSpPr/>
                          <wps:spPr>
                            <a:xfrm>
                              <a:off x="2619" y="4135"/>
                              <a:ext cx="2203" cy="504"/>
                            </a:xfrm>
                            <a:prstGeom prst="snip2DiagRect">
                              <a:avLst>
                                <a:gd name="adj1" fmla="val 0"/>
                                <a:gd name="adj2" fmla="val 42919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连接符 49"/>
                          <wps:cNvCnPr/>
                          <wps:spPr>
                            <a:xfrm>
                              <a:off x="5043" y="4672"/>
                              <a:ext cx="830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6"/>
                          <wps:cNvCnPr/>
                          <wps:spPr>
                            <a:xfrm>
                              <a:off x="2835" y="4770"/>
                              <a:ext cx="0" cy="4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3267" y="7435"/>
                            <a:ext cx="11006" cy="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3"/>
                                <w:tblW w:w="10140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379"/>
                                <w:gridCol w:w="264"/>
                                <w:gridCol w:w="3116"/>
                                <w:gridCol w:w="110"/>
                                <w:gridCol w:w="32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80" w:hRule="atLeast"/>
                                </w:trPr>
                                <w:tc>
                                  <w:tcPr>
                                    <w:tcW w:w="3379" w:type="dxa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default" w:ascii="新宋体" w:hAnsi="新宋体" w:eastAsia="新宋体" w:cs="新宋体"/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b/>
                                        <w:bCs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2018-2019</w:t>
                                    </w:r>
                                  </w:p>
                                </w:tc>
                                <w:tc>
                                  <w:tcPr>
                                    <w:tcW w:w="3380" w:type="dxa"/>
                                    <w:gridSpan w:val="2"/>
                                    <w:vAlign w:val="top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杭州龙修网络科技有限公司</w:t>
                                    </w:r>
                                  </w:p>
                                </w:tc>
                                <w:tc>
                                  <w:tcPr>
                                    <w:tcW w:w="3381" w:type="dxa"/>
                                    <w:gridSpan w:val="2"/>
                                    <w:vAlign w:val="top"/>
                                  </w:tcPr>
                                  <w:p>
                                    <w:pPr>
                                      <w:jc w:val="right"/>
                                      <w:rPr>
                                        <w:rFonts w:hint="default" w:ascii="新宋体" w:hAnsi="新宋体" w:eastAsia="新宋体" w:cs="新宋体"/>
                                        <w:color w:val="404040" w:themeColor="text1" w:themeTint="BF"/>
                                        <w:sz w:val="22"/>
                                        <w:szCs w:val="22"/>
                                        <w:vertAlign w:val="baseline"/>
                                        <w:lang w:val="en-US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b/>
                                        <w:bCs/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Web前端开发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680" w:hRule="atLeast"/>
                                </w:trPr>
                                <w:tc>
                                  <w:tcPr>
                                    <w:tcW w:w="3643" w:type="dxa"/>
                                    <w:gridSpan w:val="2"/>
                                    <w:vAlign w:val="top"/>
                                  </w:tcPr>
                                  <w:p>
                                    <w:pPr>
                                      <w:rPr>
                                        <w:rFonts w:hint="eastAsia" w:ascii="新宋体" w:hAnsi="新宋体" w:eastAsia="新宋体" w:cs="新宋体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04040" w:themeColor="text1" w:themeTint="BF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主要工作：</w:t>
                                    </w:r>
                                  </w:p>
                                </w:tc>
                                <w:tc>
                                  <w:tcPr>
                                    <w:tcW w:w="3226" w:type="dxa"/>
                                    <w:gridSpan w:val="2"/>
                                    <w:vAlign w:val="top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ascii="新宋体" w:hAnsi="新宋体" w:eastAsia="新宋体" w:cs="新宋体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1" w:type="dxa"/>
                                    <w:vAlign w:val="top"/>
                                  </w:tcPr>
                                  <w:p>
                                    <w:pPr>
                                      <w:jc w:val="right"/>
                                      <w:rPr>
                                        <w:rFonts w:hint="eastAsia" w:ascii="新宋体" w:hAnsi="新宋体" w:eastAsia="新宋体" w:cs="新宋体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234" w:hRule="atLeast"/>
                                </w:trPr>
                                <w:tc>
                                  <w:tcPr>
                                    <w:tcW w:w="10140" w:type="dxa"/>
                                    <w:gridSpan w:val="5"/>
                                    <w:vAlign w:val="top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  <w:t>1、负责公司产品移动端、PC端的开发；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  <w:t>2、静态页面和与后台逻辑交互处理，并保证兼容性和执行效率；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="新宋体" w:hAnsi="新宋体" w:eastAsia="新宋体" w:cs="新宋体"/>
                                        <w:color w:val="414141"/>
                                        <w:sz w:val="24"/>
                                        <w:szCs w:val="24"/>
                                      </w:rPr>
                                      <w:t>3、与团队一起调研学习Web前沿技术并用于实践；</w:t>
                                    </w:r>
                                  </w:p>
                                  <w:p>
                                    <w:pPr>
                                      <w:jc w:val="both"/>
                                      <w:rPr>
                                        <w:rFonts w:hint="eastAsia" w:ascii="新宋体" w:hAnsi="新宋体" w:eastAsia="新宋体" w:cs="新宋体"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682" y="6640"/>
                            <a:ext cx="207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225.6pt;height:249.5pt;width:582.7pt;z-index:33580032;mso-width-relative:page;mso-height-relative:page;" coordorigin="2619,6640" coordsize="11654,4990" o:gfxdata="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JcuhJXcAAAADQEAAA8AAAAAAAAAAQAgAAAAIgAA&#10;AGRycy9kb3ducmV2LnhtbFBLAQIUABQAAAAIAIdO4kDUWxv46QQAAKkRAAAOAAAAAAAAAAEAIAAA&#10;ACsBAABkcnMvZTJvRG9jLnhtbFBLBQYAAAAABgAGAFkBAACGCAAAAAA=&#10;">
                <o:lock v:ext="edit" aspectratio="f"/>
                <v:group id="_x0000_s1026" o:spid="_x0000_s1026" o:spt="203" style="position:absolute;left:2619;top:6805;height:4660;width:10732;" coordorigin="2619,4135" coordsize="10732,46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剪去对角的矩形 4" o:spid="_x0000_s1026" style="position:absolute;left:2619;top:4135;height:504;width:2203;v-text-anchor:middle;" fillcolor="#F2F2F2 [3052]" filled="t" stroked="t" coordsize="2203,504" o:gfxdata="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U5RvQAA&#10;ANoAAAAPAAAAAAAAAAEAIAAAACIAAABkcnMvZG93bnJldi54bWxQSwECFAAUAAAACACHTuJAMy8F&#10;njsAAAA5AAAAEAAAAAAAAAABACAAAAAMAQAAZHJzL3NoYXBleG1sLnhtbFBLBQYAAAAABgAGAFsB&#10;AAC2AwAAAAA=&#10;" path="m0,0l1986,0,2203,216,2203,504,2203,504,216,504,0,287,0,0xe">
                    <v:path o:connectlocs="2203,252;1101,504;0,252;1101,0" o:connectangles="0,82,164,247"/>
                    <v:fill on="t" focussize="0,0"/>
                    <v:stroke weight="1pt" color="#404040 [2429]" joinstyle="round"/>
                    <v:imagedata o:title=""/>
                    <o:lock v:ext="edit" aspectratio="f"/>
                    <v:shadow on="t" color="#000000" opacity="26214f" offset="0pt,3pt" origin="0f,-32768f" matrix="65536f,0f,0f,65536f"/>
                  </v:shape>
                  <v:line id="直接连接符 49" o:spid="_x0000_s1026" o:spt="20" style="position:absolute;left:5043;top:4672;height:0;width:8308;" filled="f" stroked="t" coordsize="21600,21600" o:gfxdata="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Lrm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  <v:line id="直接连接符 6" o:spid="_x0000_s1026" o:spt="20" style="position:absolute;left:2835;top:4770;height:4025;width:0;" filled="f" stroked="t" coordsize="21600,21600" o:gfxdata="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cL9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04040 [2429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267;top:7435;height:4195;width:11006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10140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379"/>
                          <w:gridCol w:w="264"/>
                          <w:gridCol w:w="3116"/>
                          <w:gridCol w:w="110"/>
                          <w:gridCol w:w="32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80" w:hRule="atLeast"/>
                          </w:trPr>
                          <w:tc>
                            <w:tcPr>
                              <w:tcW w:w="3379" w:type="dxa"/>
                              <w:vAlign w:val="top"/>
                            </w:tcPr>
                            <w:p>
                              <w:pPr>
                                <w:rPr>
                                  <w:rFonts w:hint="default" w:ascii="新宋体" w:hAnsi="新宋体" w:eastAsia="新宋体" w:cs="新宋体"/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2018-2019</w:t>
                              </w:r>
                            </w:p>
                          </w:tc>
                          <w:tc>
                            <w:tcPr>
                              <w:tcW w:w="3380" w:type="dxa"/>
                              <w:gridSpan w:val="2"/>
                              <w:vAlign w:val="top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杭州龙修网络科技有限公司</w:t>
                              </w:r>
                            </w:p>
                          </w:tc>
                          <w:tc>
                            <w:tcPr>
                              <w:tcW w:w="3381" w:type="dxa"/>
                              <w:gridSpan w:val="2"/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default" w:ascii="新宋体" w:hAnsi="新宋体" w:eastAsia="新宋体" w:cs="新宋体"/>
                                  <w:color w:val="404040" w:themeColor="text1" w:themeTint="BF"/>
                                  <w:sz w:val="22"/>
                                  <w:szCs w:val="22"/>
                                  <w:vertAlign w:val="baseline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Web前端开发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680" w:hRule="atLeast"/>
                          </w:trPr>
                          <w:tc>
                            <w:tcPr>
                              <w:tcW w:w="3643" w:type="dxa"/>
                              <w:gridSpan w:val="2"/>
                              <w:vAlign w:val="top"/>
                            </w:tcPr>
                            <w:p>
                              <w:pPr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主要工作：</w:t>
                              </w:r>
                            </w:p>
                          </w:tc>
                          <w:tc>
                            <w:tcPr>
                              <w:tcW w:w="3226" w:type="dxa"/>
                              <w:gridSpan w:val="2"/>
                              <w:vAlign w:val="top"/>
                            </w:tcPr>
                            <w:p>
                              <w:pPr>
                                <w:jc w:val="center"/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3271" w:type="dxa"/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eastAsia" w:ascii="新宋体" w:hAnsi="新宋体" w:eastAsia="新宋体" w:cs="新宋体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234" w:hRule="atLeast"/>
                          </w:trPr>
                          <w:tc>
                            <w:tcPr>
                              <w:tcW w:w="10140" w:type="dxa"/>
                              <w:gridSpan w:val="5"/>
                              <w:vAlign w:val="top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  <w:t>1、负责公司产品移动端、PC端的开发；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  <w:t>2、静态页面和与后台逻辑交互处理，并保证兼容性和执行效率；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 w:cs="新宋体"/>
                                  <w:color w:val="414141"/>
                                  <w:sz w:val="24"/>
                                  <w:szCs w:val="24"/>
                                </w:rPr>
                                <w:t>3、与团队一起调研学习Web前沿技术并用于实践；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新宋体" w:hAnsi="新宋体" w:eastAsia="新宋体" w:cs="新宋体"/>
                                  <w:color w:val="262626" w:themeColor="text1" w:themeTint="D9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</w:tbl>
                      <w:p/>
                      <w:p/>
                    </w:txbxContent>
                  </v:textbox>
                </v:shape>
                <v:rect id="_x0000_s1026" o:spid="_x0000_s1026" o:spt="1" style="position:absolute;left:2682;top:6640;height:690;width:2079;v-text-anchor:middle;" filled="f" stroked="f" coordsize="21600,21600" o:gfxdata="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k8WW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新宋体" w:hAnsi="新宋体" w:eastAsia="新宋体" w:cs="新宋体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6672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-99060</wp:posOffset>
                </wp:positionV>
                <wp:extent cx="2006600" cy="9232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92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300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0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4" w:hRule="exact"/>
                              </w:trPr>
                              <w:tc>
                                <w:tcPr>
                                  <w:tcW w:w="300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20"/>
                                      <w:szCs w:val="20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新宋体" w:hAnsi="新宋体" w:eastAsia="新宋体" w:cs="新宋体"/>
                                      <w:color w:val="404040" w:themeColor="text1" w:themeTint="BF"/>
                                      <w:kern w:val="2"/>
                                      <w:sz w:val="36"/>
                                      <w:szCs w:val="36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钱琪杭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-7.8pt;height:72.7pt;width:158pt;z-index:33566720;mso-width-relative:page;mso-height-relative:page;" filled="f" stroked="f" coordsize="21600,21600" o:gfxdata="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93HhR2AAA&#10;AAsBAAAPAAAAAAAAAAEAIAAAACIAAABkcnMvZG93bnJldi54bWxQSwECFAAUAAAACACHTuJAq+PH&#10;uB4CAAAU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inset="2.5mm,1.27mm,0mm,1.27mm">
                  <w:txbxContent>
                    <w:tbl>
                      <w:tblPr>
                        <w:tblStyle w:val="3"/>
                        <w:tblW w:w="300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0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4" w:hRule="exact"/>
                        </w:trPr>
                        <w:tc>
                          <w:tcPr>
                            <w:tcW w:w="300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kern w:val="2"/>
                                <w:sz w:val="36"/>
                                <w:szCs w:val="36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钱琪杭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5820032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6064885</wp:posOffset>
                </wp:positionV>
                <wp:extent cx="191135" cy="6924675"/>
                <wp:effectExtent l="13970" t="0" r="14605" b="18415"/>
                <wp:wrapNone/>
                <wp:docPr id="27" name="右中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1135" cy="6924675"/>
                        </a:xfrm>
                        <a:prstGeom prst="rightBracket">
                          <a:avLst>
                            <a:gd name="adj" fmla="val 60656"/>
                          </a:avLst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flip:y;margin-left:200.2pt;margin-top:477.55pt;height:545.25pt;width:15.05pt;rotation:-5898240f;z-index:-459147264;mso-width-relative:page;mso-height-relative:page;" filled="f" stroked="t" coordsize="21600,21600" o:gfxdata="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w4WH2wAAAAwBAAAPAAAAAAAAAAEAIAAAACIA&#10;AABkcnMvZG93bnJldi54bWxQSwECFAAUAAAACACHTuJAZXWVXQYCAADWAwAADgAAAAAAAAABACAA&#10;AAAqAQAAZHJzL2Uyb0RvYy54bWxQSwUGAAAAAAYABgBZAQAAogUAAAAA&#10;" adj="361">
                <v:fill on="f" focussize="0,0"/>
                <v:stroke weight="2.25pt" color="#595959 [21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5820032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-3926840</wp:posOffset>
                </wp:positionV>
                <wp:extent cx="191135" cy="6924675"/>
                <wp:effectExtent l="13970" t="13970" r="14605" b="4445"/>
                <wp:wrapNone/>
                <wp:docPr id="3" name="右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737235" y="467995"/>
                          <a:ext cx="191135" cy="6924675"/>
                        </a:xfrm>
                        <a:prstGeom prst="rightBracket">
                          <a:avLst>
                            <a:gd name="adj" fmla="val 60656"/>
                          </a:avLst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200.2pt;margin-top:-309.2pt;height:545.25pt;width:15.05pt;rotation:-5898240f;z-index:-459147264;mso-width-relative:page;mso-height-relative:page;" filled="f" stroked="t" coordsize="21600,21600" o:gfxdata="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02khD2gAAAAwBAAAPAAAAAAAAAAEAIAAA&#10;ACIAAABkcnMvZG93bnJldi54bWxQSwECFAAUAAAACACHTuJA7DvREgoCAADVAwAADgAAAAAAAAAB&#10;ACAAAAApAQAAZHJzL2Uyb0RvYy54bWxQSwUGAAAAAAYABgBZAQAApQUAAAAA&#10;" adj="361">
                <v:fill on="f" focussize="0,0"/>
                <v:stroke weight="2.25pt" color="#595959 [21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8924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-819150</wp:posOffset>
                </wp:positionV>
                <wp:extent cx="1069340" cy="42354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95720" y="172720"/>
                          <a:ext cx="1069340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新宋体" w:hAnsi="新宋体" w:eastAsia="新宋体" w:cs="新宋体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5pt;margin-top:-64.5pt;height:33.35pt;width:84.2pt;z-index:33589248;mso-width-relative:page;mso-height-relative:page;" filled="f" stroked="f" coordsize="21600,21600" o:gfxdata="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G+CAXdAAAADAEAAA8AAAAAAAAAAQAgAAAAIgAAAGRycy9kb3ducmV2LnhtbFBLAQIUABQA&#10;AAAIAIdO4kBek2VsJAIAACU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新宋体" w:hAnsi="新宋体" w:eastAsia="新宋体" w:cs="新宋体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8822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-706755</wp:posOffset>
                </wp:positionV>
                <wp:extent cx="1027430" cy="291465"/>
                <wp:effectExtent l="48895" t="10795" r="66675" b="97790"/>
                <wp:wrapNone/>
                <wp:docPr id="66" name="剪去对角的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200" y="150495"/>
                          <a:ext cx="1027430" cy="291465"/>
                        </a:xfrm>
                        <a:prstGeom prst="snip2DiagRect">
                          <a:avLst>
                            <a:gd name="adj1" fmla="val 0"/>
                            <a:gd name="adj2" fmla="val 429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7.25pt;margin-top:-55.65pt;height:22.95pt;width:80.9pt;z-index:33588224;v-text-anchor:middle;mso-width-relative:page;mso-height-relative:page;" fillcolor="#F2F2F2 [3052]" filled="t" stroked="t" coordsize="1027430,291465" o:gfxdata="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uugoU2QAAAAwBAAAPAAAAAAAAAAEAIAAAACIAAABkcnMvZG93bnJldi54bWxQSwECFAAUAAAA&#10;CACHTuJAzxWaagoDAAAQBgAADgAAAAAAAAABACAAAAAoAQAAZHJzL2Uyb0RvYy54bWxQSwUGAAAA&#10;AAYABgBZAQAApAYAAAAA&#10;" path="m0,0l902336,0,1027430,125093,1027430,291465,1027430,291465,125093,291465,0,166371,0,0xe">
                <v:path o:connectlocs="1027430,145732;513715,291465;0,145732;513715,0" o:connectangles="0,82,164,247"/>
                <v:fill on="t" focussize="0,0"/>
                <v:stroke weight="1pt" color="#404040 [2429]" joinstyle="round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E39B6"/>
    <w:rsid w:val="020C4701"/>
    <w:rsid w:val="08A42292"/>
    <w:rsid w:val="2329640E"/>
    <w:rsid w:val="2D6A143A"/>
    <w:rsid w:val="2F184100"/>
    <w:rsid w:val="38315595"/>
    <w:rsid w:val="3FF50404"/>
    <w:rsid w:val="45797A08"/>
    <w:rsid w:val="46BE39B6"/>
    <w:rsid w:val="58677614"/>
    <w:rsid w:val="5C4252C4"/>
    <w:rsid w:val="5CB4799F"/>
    <w:rsid w:val="636B3522"/>
    <w:rsid w:val="64F70FFB"/>
    <w:rsid w:val="774C6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\AppData\Roaming\Kingsoft\office6\templates\download\1dd032f3-2c8b-bbb7-67db-e85f317434da\&#32463;&#20856;&#40657;&#30333;&#21830;&#21153;&#36890;&#29992;&#31616;&#21382;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元素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经典黑白商务通用简历.docx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2019-06-13T05:14:00Z</dcterms:created>
  <dc:creator>师和</dc:creator>
  <cp:lastModifiedBy>师和</cp:lastModifiedBy>
  <dcterms:modified xsi:type="dcterms:W3CDTF">2019-06-13T10:14:29Z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